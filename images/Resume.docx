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3F82669E" w14:textId="77777777" w:rsidTr="00507E93">
        <w:trPr>
          <w:trHeight w:val="2160"/>
        </w:trPr>
        <w:tc>
          <w:tcPr>
            <w:tcW w:w="900" w:type="dxa"/>
          </w:tcPr>
          <w:p w14:paraId="06281C8E" w14:textId="77777777" w:rsidR="00605A5B" w:rsidRDefault="00605A5B" w:rsidP="006E5FB8">
            <w:pPr>
              <w:spacing w:line="276" w:lineRule="auto"/>
            </w:pPr>
          </w:p>
        </w:tc>
        <w:tc>
          <w:tcPr>
            <w:tcW w:w="8991" w:type="dxa"/>
          </w:tcPr>
          <w:p w14:paraId="4BDC29E9" w14:textId="1FA4FED1" w:rsidR="00605A5B" w:rsidRPr="000C09CF" w:rsidRDefault="00A42BDA" w:rsidP="006E5FB8">
            <w:pPr>
              <w:pStyle w:val="Title"/>
              <w:spacing w:line="276" w:lineRule="auto"/>
              <w:rPr>
                <w:sz w:val="72"/>
                <w:szCs w:val="22"/>
              </w:rPr>
            </w:pPr>
            <w:r w:rsidRPr="000C09CF">
              <w:rPr>
                <w:sz w:val="72"/>
                <w:szCs w:val="22"/>
              </w:rPr>
              <w:t>Lauren</w:t>
            </w:r>
            <w:r w:rsidR="00A77921" w:rsidRPr="000C09CF">
              <w:rPr>
                <w:sz w:val="72"/>
                <w:szCs w:val="22"/>
              </w:rPr>
              <w:t xml:space="preserve"> </w:t>
            </w:r>
            <w:r w:rsidRPr="000C09CF">
              <w:rPr>
                <w:rStyle w:val="Emphasis"/>
                <w:sz w:val="72"/>
                <w:szCs w:val="22"/>
              </w:rPr>
              <w:t>McPeters</w:t>
            </w:r>
          </w:p>
          <w:p w14:paraId="426B6A06" w14:textId="5697D486" w:rsidR="00DD7EFC" w:rsidRDefault="00960371" w:rsidP="006E5FB8">
            <w:pPr>
              <w:pStyle w:val="Subtitle"/>
              <w:spacing w:line="276" w:lineRule="auto"/>
              <w:rPr>
                <w:sz w:val="20"/>
                <w:szCs w:val="12"/>
              </w:rPr>
            </w:pPr>
            <w:r w:rsidRPr="00960371">
              <w:rPr>
                <w:sz w:val="20"/>
                <w:szCs w:val="12"/>
              </w:rPr>
              <w:t xml:space="preserve">Computational Media Student </w:t>
            </w:r>
            <w:r w:rsidR="006E5FB8">
              <w:rPr>
                <w:sz w:val="20"/>
                <w:szCs w:val="12"/>
              </w:rPr>
              <w:t>excited</w:t>
            </w:r>
            <w:r w:rsidRPr="00960371">
              <w:rPr>
                <w:sz w:val="20"/>
                <w:szCs w:val="12"/>
              </w:rPr>
              <w:t xml:space="preserve"> to apply computational and design skills to software development, UI/UX design, and interactive media</w:t>
            </w:r>
            <w:r w:rsidR="00605E5D">
              <w:rPr>
                <w:sz w:val="20"/>
                <w:szCs w:val="12"/>
              </w:rPr>
              <w:t xml:space="preserve"> </w:t>
            </w:r>
          </w:p>
          <w:p w14:paraId="4BB79F67" w14:textId="77777777" w:rsidR="00960371" w:rsidRDefault="00960371" w:rsidP="006E5FB8">
            <w:pPr>
              <w:pStyle w:val="TextLeft"/>
              <w:spacing w:line="276" w:lineRule="auto"/>
              <w:jc w:val="left"/>
              <w:rPr>
                <w:sz w:val="20"/>
                <w:szCs w:val="22"/>
              </w:rPr>
            </w:pPr>
            <w:r w:rsidRPr="00960371">
              <w:rPr>
                <w:sz w:val="20"/>
                <w:szCs w:val="22"/>
              </w:rPr>
              <w:t xml:space="preserve">Atlanta, GA  </w:t>
            </w:r>
            <w:r w:rsidRPr="00960371">
              <w:rPr>
                <w:rFonts w:ascii="Calibri" w:hAnsi="Calibri" w:cs="Calibri"/>
                <w:sz w:val="20"/>
                <w:szCs w:val="22"/>
              </w:rPr>
              <w:t>·</w:t>
            </w:r>
            <w:r w:rsidRPr="00960371">
              <w:rPr>
                <w:sz w:val="20"/>
                <w:szCs w:val="22"/>
              </w:rPr>
              <w:t xml:space="preserve">  +1 (678) 925 9761  </w:t>
            </w:r>
            <w:r w:rsidRPr="00960371">
              <w:rPr>
                <w:rFonts w:ascii="Calibri" w:hAnsi="Calibri" w:cs="Calibri"/>
                <w:sz w:val="20"/>
                <w:szCs w:val="22"/>
              </w:rPr>
              <w:t xml:space="preserve">· </w:t>
            </w:r>
            <w:r w:rsidRPr="00960371">
              <w:rPr>
                <w:sz w:val="20"/>
                <w:szCs w:val="22"/>
              </w:rPr>
              <w:t xml:space="preserve"> Lmcpeters3@gatech.edu</w:t>
            </w:r>
          </w:p>
          <w:p w14:paraId="58409D92" w14:textId="3E7C9046" w:rsidR="00300355" w:rsidRPr="00300355" w:rsidRDefault="00300355" w:rsidP="006E5FB8">
            <w:pPr>
              <w:spacing w:line="276" w:lineRule="auto"/>
            </w:pPr>
          </w:p>
        </w:tc>
        <w:tc>
          <w:tcPr>
            <w:tcW w:w="899" w:type="dxa"/>
          </w:tcPr>
          <w:p w14:paraId="41E9C048" w14:textId="77777777" w:rsidR="00605A5B" w:rsidRDefault="00605A5B" w:rsidP="006E5FB8">
            <w:pPr>
              <w:spacing w:line="276" w:lineRule="auto"/>
            </w:pPr>
          </w:p>
        </w:tc>
      </w:tr>
    </w:tbl>
    <w:p w14:paraId="08A79AC9" w14:textId="77777777" w:rsidR="00507E93" w:rsidRPr="00507E93" w:rsidRDefault="00507E93" w:rsidP="006E5FB8">
      <w:pPr>
        <w:spacing w:line="276" w:lineRule="auto"/>
        <w:rPr>
          <w:sz w:val="8"/>
          <w:szCs w:val="8"/>
        </w:rPr>
      </w:pPr>
    </w:p>
    <w:tbl>
      <w:tblPr>
        <w:tblStyle w:val="TableGrid"/>
        <w:tblW w:w="10725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25"/>
      </w:tblGrid>
      <w:tr w:rsidR="00DD7EFC" w14:paraId="2A2320D4" w14:textId="77777777" w:rsidTr="00300355">
        <w:trPr>
          <w:trHeight w:val="1764"/>
        </w:trPr>
        <w:tc>
          <w:tcPr>
            <w:tcW w:w="10725" w:type="dxa"/>
            <w:tcBorders>
              <w:top w:val="single" w:sz="12" w:space="0" w:color="auto"/>
              <w:bottom w:val="single" w:sz="12" w:space="0" w:color="auto"/>
            </w:tcBorders>
          </w:tcPr>
          <w:p w14:paraId="08182250" w14:textId="5E5A1241" w:rsidR="00DD7EFC" w:rsidRDefault="00960371" w:rsidP="006E5FB8">
            <w:pPr>
              <w:pStyle w:val="Heading2"/>
              <w:spacing w:line="276" w:lineRule="auto"/>
            </w:pPr>
            <w:r>
              <w:t>Education</w:t>
            </w:r>
          </w:p>
          <w:p w14:paraId="184E4A5B" w14:textId="34DEE2D9" w:rsidR="00300355" w:rsidRPr="00300355" w:rsidRDefault="00300355" w:rsidP="006E5FB8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0"/>
              </w:rPr>
              <w:t>Georgia Institute of Technology,</w:t>
            </w:r>
            <w:r w:rsidRPr="00300355">
              <w:rPr>
                <w:color w:val="000000" w:themeColor="text1"/>
                <w:sz w:val="20"/>
                <w:szCs w:val="20"/>
              </w:rPr>
              <w:t xml:space="preserve"> Atlanta, GA  </w:t>
            </w:r>
            <w:r w:rsidRPr="00300355">
              <w:rPr>
                <w:sz w:val="20"/>
                <w:szCs w:val="20"/>
              </w:rPr>
              <w:t xml:space="preserve">                                   </w:t>
            </w:r>
            <w:r w:rsidRPr="00300355">
              <w:rPr>
                <w:sz w:val="20"/>
                <w:szCs w:val="20"/>
              </w:rPr>
              <w:br/>
            </w:r>
            <w:r w:rsidRPr="006E5FB8">
              <w:rPr>
                <w:i/>
                <w:iCs/>
                <w:sz w:val="20"/>
                <w:szCs w:val="20"/>
              </w:rPr>
              <w:t>BS Computational Media, Expected Graduation May 2025</w:t>
            </w:r>
          </w:p>
          <w:p w14:paraId="0E873325" w14:textId="55AF8C0C" w:rsidR="00300355" w:rsidRPr="00300355" w:rsidRDefault="00300355" w:rsidP="006E5FB8">
            <w:pPr>
              <w:pStyle w:val="TextRight"/>
              <w:spacing w:line="276" w:lineRule="auto"/>
              <w:rPr>
                <w:sz w:val="16"/>
                <w:szCs w:val="16"/>
              </w:rPr>
            </w:pPr>
            <w:r w:rsidRPr="00300355">
              <w:rPr>
                <w:sz w:val="16"/>
                <w:szCs w:val="16"/>
              </w:rPr>
              <w:t>AUGUST 2022 – PRESENT</w:t>
            </w:r>
          </w:p>
          <w:p w14:paraId="659A22B4" w14:textId="77777777" w:rsidR="00300355" w:rsidRPr="00300355" w:rsidRDefault="00300355" w:rsidP="006E5FB8">
            <w:pPr>
              <w:spacing w:line="276" w:lineRule="auto"/>
              <w:rPr>
                <w:sz w:val="20"/>
                <w:szCs w:val="20"/>
              </w:rPr>
            </w:pPr>
          </w:p>
          <w:p w14:paraId="73C1BAC0" w14:textId="77777777" w:rsidR="00300355" w:rsidRPr="00300355" w:rsidRDefault="00300355" w:rsidP="006E5FB8">
            <w:pPr>
              <w:pStyle w:val="TextRight"/>
              <w:spacing w:line="276" w:lineRule="auto"/>
              <w:rPr>
                <w:color w:val="000000" w:themeColor="text1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>Emory University,</w:t>
            </w:r>
            <w:r w:rsidRPr="00300355">
              <w:rPr>
                <w:color w:val="000000" w:themeColor="text1"/>
                <w:sz w:val="20"/>
                <w:szCs w:val="22"/>
              </w:rPr>
              <w:t xml:space="preserve"> Atlanta, GA                          </w:t>
            </w:r>
          </w:p>
          <w:p w14:paraId="6A264D4F" w14:textId="77777777" w:rsidR="00300355" w:rsidRPr="00300355" w:rsidRDefault="00300355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300355">
              <w:rPr>
                <w:sz w:val="16"/>
                <w:szCs w:val="18"/>
              </w:rPr>
              <w:t>AUGUST 2021 - MAY 2022</w:t>
            </w:r>
          </w:p>
          <w:p w14:paraId="3B9E2EF7" w14:textId="77777777" w:rsidR="00DD7EFC" w:rsidRDefault="00300355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300355">
              <w:rPr>
                <w:sz w:val="16"/>
                <w:szCs w:val="18"/>
              </w:rPr>
              <w:t>3.96 GPA, Dean’s List</w:t>
            </w:r>
          </w:p>
          <w:p w14:paraId="20E91DA6" w14:textId="7A05626F" w:rsidR="00300355" w:rsidRPr="00300355" w:rsidRDefault="00300355" w:rsidP="006E5FB8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DD7EFC" w14:paraId="12450685" w14:textId="77777777" w:rsidTr="00932181">
        <w:trPr>
          <w:trHeight w:val="2121"/>
        </w:trPr>
        <w:tc>
          <w:tcPr>
            <w:tcW w:w="10725" w:type="dxa"/>
            <w:tcBorders>
              <w:top w:val="single" w:sz="12" w:space="0" w:color="auto"/>
              <w:bottom w:val="single" w:sz="12" w:space="0" w:color="auto"/>
            </w:tcBorders>
          </w:tcPr>
          <w:sdt>
            <w:sdtPr>
              <w:id w:val="-1767221959"/>
              <w:placeholder>
                <w:docPart w:val="93DB026F11F24D4DBE92FC183AB3F428"/>
              </w:placeholder>
              <w:temporary/>
              <w:showingPlcHdr/>
              <w15:appearance w15:val="hidden"/>
              <w:text/>
            </w:sdtPr>
            <w:sdtContent>
              <w:p w14:paraId="468856DA" w14:textId="247E3B76" w:rsidR="00DD7EFC" w:rsidRDefault="00DD7EFC" w:rsidP="006E5FB8">
                <w:pPr>
                  <w:pStyle w:val="Heading2"/>
                  <w:spacing w:line="276" w:lineRule="auto"/>
                </w:pPr>
                <w:r>
                  <w:t>Experience</w:t>
                </w:r>
              </w:p>
            </w:sdtContent>
          </w:sdt>
          <w:p w14:paraId="18123625" w14:textId="5AE1B14C" w:rsidR="00DD7EFC" w:rsidRPr="00300355" w:rsidRDefault="00DD7EFC" w:rsidP="006E5FB8">
            <w:pPr>
              <w:pStyle w:val="TextRight"/>
              <w:spacing w:line="276" w:lineRule="auto"/>
              <w:rPr>
                <w:color w:val="000000" w:themeColor="text1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0"/>
              </w:rPr>
              <w:t xml:space="preserve">Robertson Loia Roof, PC, </w:t>
            </w:r>
            <w:r w:rsidRPr="00300355">
              <w:rPr>
                <w:color w:val="000000" w:themeColor="text1"/>
                <w:sz w:val="20"/>
                <w:szCs w:val="20"/>
              </w:rPr>
              <w:t>Alpharetta, GA</w:t>
            </w:r>
            <w:r w:rsidRPr="00300355">
              <w:rPr>
                <w:color w:val="000000" w:themeColor="text1"/>
              </w:rPr>
              <w:t xml:space="preserve"> </w:t>
            </w:r>
            <w:r w:rsidRPr="00300355">
              <w:rPr>
                <w:rFonts w:ascii="Calibri" w:hAnsi="Calibri" w:cs="Calibri"/>
                <w:color w:val="000000" w:themeColor="text1"/>
              </w:rPr>
              <w:t>·</w:t>
            </w:r>
            <w:r w:rsidRPr="00300355">
              <w:rPr>
                <w:color w:val="000000" w:themeColor="text1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0"/>
              </w:rPr>
              <w:t>Administrative Intern</w:t>
            </w:r>
          </w:p>
          <w:p w14:paraId="0DB3EFE1" w14:textId="77777777" w:rsidR="00DD7EFC" w:rsidRPr="00A42BDA" w:rsidRDefault="00DD7EFC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A42BDA">
              <w:rPr>
                <w:sz w:val="16"/>
                <w:szCs w:val="18"/>
              </w:rPr>
              <w:t>MAY 2022 - AUGUST 2022</w:t>
            </w:r>
          </w:p>
          <w:p w14:paraId="4B063453" w14:textId="77777777" w:rsidR="00DD7EFC" w:rsidRPr="00380B69" w:rsidRDefault="00DD7EFC" w:rsidP="006E5FB8">
            <w:pPr>
              <w:pStyle w:val="TextRight"/>
              <w:numPr>
                <w:ilvl w:val="0"/>
                <w:numId w:val="1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>Designed and managed company website</w:t>
            </w:r>
          </w:p>
          <w:p w14:paraId="481226B9" w14:textId="02FFE9E9" w:rsidR="00DD7EFC" w:rsidRPr="00380B69" w:rsidRDefault="00DD7EFC" w:rsidP="006E5FB8">
            <w:pPr>
              <w:pStyle w:val="TextRight"/>
              <w:numPr>
                <w:ilvl w:val="0"/>
                <w:numId w:val="1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 xml:space="preserve">Implemented system to generate profit margin reports using Ajera and Microsoft Excel </w:t>
            </w:r>
            <w:r w:rsidR="006E5FB8">
              <w:rPr>
                <w:sz w:val="16"/>
                <w:szCs w:val="18"/>
              </w:rPr>
              <w:t>with</w:t>
            </w:r>
            <w:r w:rsidRPr="00380B69">
              <w:rPr>
                <w:sz w:val="16"/>
                <w:szCs w:val="18"/>
              </w:rPr>
              <w:t xml:space="preserve"> consideration of company preferences</w:t>
            </w:r>
          </w:p>
          <w:p w14:paraId="53FC8620" w14:textId="5E9B126E" w:rsidR="00860313" w:rsidRPr="00860313" w:rsidRDefault="00DD7EFC" w:rsidP="006E5FB8">
            <w:pPr>
              <w:pStyle w:val="TextRight"/>
              <w:numPr>
                <w:ilvl w:val="0"/>
                <w:numId w:val="1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>Trained permanent employees to maintain website and profit margin analyses</w:t>
            </w:r>
          </w:p>
          <w:p w14:paraId="7DFBD791" w14:textId="77777777" w:rsidR="00DD7EFC" w:rsidRPr="00300355" w:rsidRDefault="00DD7EFC" w:rsidP="006E5FB8">
            <w:pPr>
              <w:spacing w:line="276" w:lineRule="auto"/>
              <w:rPr>
                <w:sz w:val="20"/>
                <w:szCs w:val="20"/>
              </w:rPr>
            </w:pPr>
          </w:p>
          <w:p w14:paraId="6C5B41E4" w14:textId="4B11DD6E" w:rsidR="00DD7EFC" w:rsidRPr="00300355" w:rsidRDefault="00DD7EFC" w:rsidP="006E5FB8">
            <w:pPr>
              <w:pStyle w:val="TextRight"/>
              <w:spacing w:line="276" w:lineRule="auto"/>
              <w:rPr>
                <w:color w:val="000000" w:themeColor="text1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0"/>
              </w:rPr>
              <w:t>Austin’s Burritos, LLC,</w:t>
            </w:r>
            <w:r w:rsidRPr="00300355">
              <w:rPr>
                <w:color w:val="000000" w:themeColor="text1"/>
                <w:sz w:val="20"/>
                <w:szCs w:val="20"/>
              </w:rPr>
              <w:t xml:space="preserve"> Dacula, GA</w:t>
            </w:r>
            <w:r w:rsidRPr="00300355">
              <w:rPr>
                <w:color w:val="000000" w:themeColor="text1"/>
              </w:rPr>
              <w:t xml:space="preserve"> </w:t>
            </w:r>
            <w:r w:rsidRPr="00300355">
              <w:rPr>
                <w:rFonts w:ascii="Calibri" w:hAnsi="Calibri" w:cs="Calibri"/>
                <w:color w:val="000000" w:themeColor="text1"/>
              </w:rPr>
              <w:t>·</w:t>
            </w:r>
            <w:r w:rsidRPr="00300355">
              <w:rPr>
                <w:color w:val="000000" w:themeColor="text1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0"/>
              </w:rPr>
              <w:t>Team Member</w:t>
            </w:r>
          </w:p>
          <w:p w14:paraId="03FBC4AA" w14:textId="49DE2628" w:rsidR="00DD7EFC" w:rsidRPr="00A42BDA" w:rsidRDefault="00DD7EFC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A42BDA">
              <w:rPr>
                <w:sz w:val="16"/>
                <w:szCs w:val="18"/>
              </w:rPr>
              <w:t>MAY 202</w:t>
            </w:r>
            <w:r>
              <w:rPr>
                <w:sz w:val="16"/>
                <w:szCs w:val="18"/>
              </w:rPr>
              <w:t>1</w:t>
            </w:r>
            <w:r w:rsidRPr="00A42BDA">
              <w:rPr>
                <w:sz w:val="16"/>
                <w:szCs w:val="18"/>
              </w:rPr>
              <w:t xml:space="preserve"> - AUGUST 202</w:t>
            </w:r>
            <w:r>
              <w:rPr>
                <w:sz w:val="16"/>
                <w:szCs w:val="18"/>
              </w:rPr>
              <w:t>1</w:t>
            </w:r>
          </w:p>
          <w:p w14:paraId="66208CAA" w14:textId="3DED2659" w:rsidR="00860313" w:rsidRDefault="00860313" w:rsidP="006E5FB8">
            <w:pPr>
              <w:pStyle w:val="TextRight"/>
              <w:numPr>
                <w:ilvl w:val="0"/>
                <w:numId w:val="1"/>
              </w:numPr>
              <w:spacing w:line="276" w:lineRule="auto"/>
              <w:rPr>
                <w:sz w:val="16"/>
                <w:szCs w:val="18"/>
              </w:rPr>
            </w:pPr>
            <w:r w:rsidRPr="00860313">
              <w:rPr>
                <w:sz w:val="16"/>
                <w:szCs w:val="18"/>
              </w:rPr>
              <w:t>Operated</w:t>
            </w:r>
            <w:r>
              <w:rPr>
                <w:sz w:val="16"/>
                <w:szCs w:val="18"/>
              </w:rPr>
              <w:t xml:space="preserve"> point of sale systems</w:t>
            </w:r>
          </w:p>
          <w:p w14:paraId="4DE4EC0A" w14:textId="76724252" w:rsidR="00860313" w:rsidRDefault="00860313" w:rsidP="006E5F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860313">
              <w:rPr>
                <w:color w:val="404040" w:themeColor="text1" w:themeTint="BF"/>
                <w:sz w:val="16"/>
                <w:szCs w:val="16"/>
              </w:rPr>
              <w:t>Collaborated with team members to efficiently prepare food and assemble orders</w:t>
            </w:r>
          </w:p>
          <w:p w14:paraId="186739F4" w14:textId="7F0182D3" w:rsidR="00860313" w:rsidRPr="00860313" w:rsidRDefault="00860313" w:rsidP="006E5F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Addressed customer needs completely and consistently during high-volume operations</w:t>
            </w:r>
          </w:p>
          <w:p w14:paraId="59119319" w14:textId="7967D199" w:rsidR="00DD7EFC" w:rsidRPr="00DD7EFC" w:rsidRDefault="00DD7EFC" w:rsidP="006E5FB8">
            <w:pPr>
              <w:pStyle w:val="ListParagraph"/>
              <w:spacing w:line="276" w:lineRule="auto"/>
            </w:pPr>
          </w:p>
        </w:tc>
      </w:tr>
      <w:tr w:rsidR="00DD7EFC" w14:paraId="71126E2D" w14:textId="77777777" w:rsidTr="00932181">
        <w:trPr>
          <w:trHeight w:val="3660"/>
        </w:trPr>
        <w:tc>
          <w:tcPr>
            <w:tcW w:w="10725" w:type="dxa"/>
            <w:tcBorders>
              <w:top w:val="single" w:sz="12" w:space="0" w:color="auto"/>
              <w:bottom w:val="single" w:sz="12" w:space="0" w:color="auto"/>
            </w:tcBorders>
          </w:tcPr>
          <w:p w14:paraId="3A97485E" w14:textId="014B2BE8" w:rsidR="00DD7EFC" w:rsidRDefault="00DD7EFC" w:rsidP="006E5FB8">
            <w:pPr>
              <w:pStyle w:val="Heading2"/>
              <w:spacing w:line="276" w:lineRule="auto"/>
            </w:pPr>
            <w:r>
              <w:t>Academic Projects</w:t>
            </w:r>
          </w:p>
          <w:p w14:paraId="53E12F5D" w14:textId="39AB18DE" w:rsidR="00DD7EFC" w:rsidRPr="00300355" w:rsidRDefault="00DD7EFC" w:rsidP="006E5FB8">
            <w:pPr>
              <w:pStyle w:val="TextRight"/>
              <w:spacing w:line="276" w:lineRule="auto"/>
              <w:rPr>
                <w:color w:val="000000" w:themeColor="text1"/>
                <w:sz w:val="20"/>
                <w:szCs w:val="22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 xml:space="preserve">Data Structures and Algorithms Individual Coding Projects </w:t>
            </w:r>
            <w:r w:rsidRPr="0030035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2"/>
              </w:rPr>
              <w:t>·</w:t>
            </w: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2"/>
              </w:rPr>
              <w:t>Emory University, CS</w:t>
            </w:r>
            <w:r w:rsidR="00300355" w:rsidRPr="00300355">
              <w:rPr>
                <w:i/>
                <w:iCs/>
                <w:color w:val="000000" w:themeColor="text1"/>
                <w:sz w:val="20"/>
                <w:szCs w:val="22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2"/>
              </w:rPr>
              <w:t>171</w:t>
            </w:r>
          </w:p>
          <w:p w14:paraId="00E2DE47" w14:textId="77777777" w:rsidR="00DD7EFC" w:rsidRPr="00CB10C7" w:rsidRDefault="00DD7EFC" w:rsidP="006E5FB8">
            <w:pPr>
              <w:pStyle w:val="TextRight"/>
              <w:spacing w:line="276" w:lineRule="auto"/>
              <w:rPr>
                <w:sz w:val="16"/>
                <w:szCs w:val="16"/>
              </w:rPr>
            </w:pPr>
            <w:r w:rsidRPr="00CB10C7">
              <w:rPr>
                <w:sz w:val="16"/>
                <w:szCs w:val="16"/>
              </w:rPr>
              <w:t>SPRING 2022</w:t>
            </w:r>
          </w:p>
          <w:p w14:paraId="1A75F4F4" w14:textId="77777777" w:rsidR="00DD7EFC" w:rsidRPr="00380B69" w:rsidRDefault="00DD7EFC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 xml:space="preserve">Coded, tested, and debugged multi-file Java programs to: </w:t>
            </w:r>
          </w:p>
          <w:p w14:paraId="3A430018" w14:textId="1F150411" w:rsidR="00DD7EFC" w:rsidRPr="00380B69" w:rsidRDefault="00980AE0" w:rsidP="002012CC">
            <w:pPr>
              <w:pStyle w:val="TextRight"/>
              <w:numPr>
                <w:ilvl w:val="0"/>
                <w:numId w:val="2"/>
              </w:numPr>
              <w:spacing w:line="276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Generate solutions to the</w:t>
            </w:r>
            <w:r w:rsidR="00DD7EFC" w:rsidRPr="00380B69">
              <w:rPr>
                <w:sz w:val="16"/>
                <w:szCs w:val="18"/>
              </w:rPr>
              <w:t xml:space="preserve"> Knight’s Tour</w:t>
            </w:r>
          </w:p>
          <w:p w14:paraId="37677AB0" w14:textId="77777777" w:rsidR="00DD7EFC" w:rsidRPr="00380B69" w:rsidRDefault="00DD7EFC" w:rsidP="002012CC">
            <w:pPr>
              <w:pStyle w:val="TextRight"/>
              <w:numPr>
                <w:ilvl w:val="0"/>
                <w:numId w:val="2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>Implement a playlist application</w:t>
            </w:r>
          </w:p>
          <w:p w14:paraId="17DA8B8E" w14:textId="77777777" w:rsidR="00DD7EFC" w:rsidRPr="00380B69" w:rsidRDefault="00DD7EFC" w:rsidP="002012CC">
            <w:pPr>
              <w:pStyle w:val="TextRight"/>
              <w:numPr>
                <w:ilvl w:val="0"/>
                <w:numId w:val="2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>Create a game of Blackjack</w:t>
            </w:r>
          </w:p>
          <w:p w14:paraId="3628835B" w14:textId="54672E49" w:rsidR="00DD7EFC" w:rsidRPr="00380B69" w:rsidRDefault="00DD7EFC" w:rsidP="002012CC">
            <w:pPr>
              <w:pStyle w:val="TextRight"/>
              <w:numPr>
                <w:ilvl w:val="0"/>
                <w:numId w:val="2"/>
              </w:numPr>
              <w:spacing w:line="276" w:lineRule="auto"/>
              <w:rPr>
                <w:sz w:val="16"/>
                <w:szCs w:val="18"/>
              </w:rPr>
            </w:pPr>
            <w:r w:rsidRPr="00380B69">
              <w:rPr>
                <w:sz w:val="16"/>
                <w:szCs w:val="18"/>
              </w:rPr>
              <w:t xml:space="preserve">Implement binary search tree and </w:t>
            </w:r>
            <w:r w:rsidR="00CD3497">
              <w:rPr>
                <w:sz w:val="16"/>
                <w:szCs w:val="18"/>
              </w:rPr>
              <w:t>optimize</w:t>
            </w:r>
            <w:r w:rsidR="00017544">
              <w:rPr>
                <w:sz w:val="16"/>
                <w:szCs w:val="18"/>
              </w:rPr>
              <w:t>d</w:t>
            </w:r>
            <w:r w:rsidR="00CD3497">
              <w:rPr>
                <w:sz w:val="16"/>
                <w:szCs w:val="18"/>
              </w:rPr>
              <w:t xml:space="preserve"> </w:t>
            </w:r>
            <w:r w:rsidRPr="00380B69">
              <w:rPr>
                <w:sz w:val="16"/>
                <w:szCs w:val="18"/>
              </w:rPr>
              <w:t>sorting algorithms</w:t>
            </w:r>
          </w:p>
          <w:p w14:paraId="24E69BD3" w14:textId="77777777" w:rsidR="00DD7EFC" w:rsidRPr="00300355" w:rsidRDefault="00DD7EFC" w:rsidP="006E5FB8">
            <w:pPr>
              <w:spacing w:line="276" w:lineRule="auto"/>
              <w:rPr>
                <w:sz w:val="20"/>
                <w:szCs w:val="20"/>
              </w:rPr>
            </w:pPr>
          </w:p>
          <w:p w14:paraId="4B43F973" w14:textId="773EA775" w:rsidR="00DD7EFC" w:rsidRPr="00300355" w:rsidRDefault="00DD7EFC" w:rsidP="006E5FB8">
            <w:pPr>
              <w:pStyle w:val="TextRight"/>
              <w:spacing w:line="276" w:lineRule="auto"/>
              <w:rPr>
                <w:color w:val="000000" w:themeColor="text1"/>
                <w:sz w:val="20"/>
                <w:szCs w:val="22"/>
              </w:rPr>
            </w:pP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 xml:space="preserve">Resistance: Material and Movement </w:t>
            </w:r>
            <w:r w:rsidRPr="0030035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2"/>
              </w:rPr>
              <w:t>·</w:t>
            </w: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2"/>
              </w:rPr>
              <w:t>Emory University, CPLT</w:t>
            </w:r>
            <w:r w:rsidR="00300355" w:rsidRPr="00300355">
              <w:rPr>
                <w:i/>
                <w:iCs/>
                <w:color w:val="000000" w:themeColor="text1"/>
                <w:sz w:val="20"/>
                <w:szCs w:val="22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2"/>
              </w:rPr>
              <w:t>201W</w:t>
            </w:r>
          </w:p>
          <w:p w14:paraId="09C57DE2" w14:textId="77777777" w:rsidR="00DD7EFC" w:rsidRPr="00CB10C7" w:rsidRDefault="00DD7EFC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 w:rsidRPr="00CB10C7">
              <w:rPr>
                <w:sz w:val="16"/>
                <w:szCs w:val="18"/>
              </w:rPr>
              <w:t>MAY 2022</w:t>
            </w:r>
          </w:p>
          <w:p w14:paraId="3E60B1E3" w14:textId="62F3578C" w:rsidR="00430A25" w:rsidRDefault="00DD7EFC" w:rsidP="006E5FB8">
            <w:pPr>
              <w:pStyle w:val="TextRight"/>
              <w:spacing w:line="276" w:lineRule="auto"/>
              <w:rPr>
                <w:sz w:val="16"/>
                <w:szCs w:val="16"/>
              </w:rPr>
            </w:pPr>
            <w:r w:rsidRPr="00380B69">
              <w:rPr>
                <w:sz w:val="16"/>
                <w:szCs w:val="16"/>
              </w:rPr>
              <w:t xml:space="preserve">Developed </w:t>
            </w:r>
            <w:r w:rsidR="008A3B81">
              <w:rPr>
                <w:sz w:val="16"/>
                <w:szCs w:val="16"/>
              </w:rPr>
              <w:t xml:space="preserve">an </w:t>
            </w:r>
            <w:r w:rsidRPr="00380B69">
              <w:rPr>
                <w:sz w:val="16"/>
                <w:szCs w:val="16"/>
              </w:rPr>
              <w:t xml:space="preserve">interactive website to </w:t>
            </w:r>
            <w:r w:rsidR="002B2B8C">
              <w:rPr>
                <w:sz w:val="16"/>
                <w:szCs w:val="16"/>
              </w:rPr>
              <w:t>investigate</w:t>
            </w:r>
            <w:r w:rsidR="00860313" w:rsidRPr="00380B69">
              <w:rPr>
                <w:sz w:val="16"/>
                <w:szCs w:val="16"/>
              </w:rPr>
              <w:t xml:space="preserve"> the creative opposition to political oppression in Cuban literature and design</w:t>
            </w:r>
          </w:p>
          <w:p w14:paraId="58FC1FEA" w14:textId="77777777" w:rsidR="00CD3497" w:rsidRDefault="00CD3497" w:rsidP="006E5FB8">
            <w:pPr>
              <w:spacing w:line="276" w:lineRule="auto"/>
            </w:pPr>
          </w:p>
          <w:p w14:paraId="5B61473F" w14:textId="4FFD6248" w:rsidR="00CD3497" w:rsidRPr="00300355" w:rsidRDefault="00CD3497" w:rsidP="006E5FB8">
            <w:pPr>
              <w:pStyle w:val="TextRight"/>
              <w:spacing w:line="276" w:lineRule="auto"/>
              <w:rPr>
                <w:color w:val="000000" w:themeColor="text1"/>
                <w:sz w:val="20"/>
                <w:szCs w:val="22"/>
              </w:rPr>
            </w:pPr>
            <w:r>
              <w:rPr>
                <w:b/>
                <w:bCs/>
                <w:color w:val="000000" w:themeColor="text1"/>
                <w:sz w:val="20"/>
                <w:szCs w:val="22"/>
              </w:rPr>
              <w:t xml:space="preserve">Deconstructing Nature in the Digital World </w:t>
            </w:r>
            <w:r w:rsidRPr="00300355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2"/>
              </w:rPr>
              <w:t>·</w:t>
            </w:r>
            <w:r w:rsidRPr="00300355">
              <w:rPr>
                <w:b/>
                <w:bCs/>
                <w:color w:val="000000" w:themeColor="text1"/>
                <w:sz w:val="20"/>
                <w:szCs w:val="22"/>
              </w:rPr>
              <w:t xml:space="preserve"> </w:t>
            </w:r>
            <w:r w:rsidRPr="00300355">
              <w:rPr>
                <w:i/>
                <w:iCs/>
                <w:color w:val="000000" w:themeColor="text1"/>
                <w:sz w:val="20"/>
                <w:szCs w:val="22"/>
              </w:rPr>
              <w:t xml:space="preserve">Emory University, </w:t>
            </w:r>
            <w:r>
              <w:rPr>
                <w:i/>
                <w:iCs/>
                <w:color w:val="000000" w:themeColor="text1"/>
                <w:sz w:val="20"/>
                <w:szCs w:val="22"/>
              </w:rPr>
              <w:t>ENGCW 190</w:t>
            </w:r>
          </w:p>
          <w:p w14:paraId="3DF723AA" w14:textId="2E613455" w:rsidR="00CD3497" w:rsidRPr="00CB10C7" w:rsidRDefault="00CD3497" w:rsidP="006E5FB8">
            <w:pPr>
              <w:pStyle w:val="TextRight"/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</w:t>
            </w:r>
            <w:r w:rsidRPr="00CB10C7">
              <w:rPr>
                <w:sz w:val="16"/>
                <w:szCs w:val="16"/>
              </w:rPr>
              <w:t xml:space="preserve"> 2022</w:t>
            </w:r>
          </w:p>
          <w:p w14:paraId="671F215E" w14:textId="0B668691" w:rsidR="00CD3497" w:rsidRDefault="008A3B81" w:rsidP="006E5FB8">
            <w:pPr>
              <w:pStyle w:val="TextRight"/>
              <w:spacing w:line="276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Developed a personal essay </w:t>
            </w:r>
            <w:r w:rsidR="00017544">
              <w:rPr>
                <w:sz w:val="16"/>
                <w:szCs w:val="18"/>
              </w:rPr>
              <w:t>to compare</w:t>
            </w:r>
            <w:r w:rsidR="00CD3497">
              <w:rPr>
                <w:sz w:val="16"/>
                <w:szCs w:val="18"/>
              </w:rPr>
              <w:t xml:space="preserve"> environmentalist influences </w:t>
            </w:r>
            <w:r>
              <w:rPr>
                <w:sz w:val="16"/>
                <w:szCs w:val="18"/>
              </w:rPr>
              <w:t>in</w:t>
            </w:r>
            <w:r w:rsidR="00CD3497">
              <w:rPr>
                <w:sz w:val="16"/>
                <w:szCs w:val="18"/>
              </w:rPr>
              <w:t xml:space="preserve"> interactive </w:t>
            </w:r>
            <w:r w:rsidR="002B2B8C">
              <w:rPr>
                <w:sz w:val="16"/>
                <w:szCs w:val="18"/>
              </w:rPr>
              <w:t xml:space="preserve">digital </w:t>
            </w:r>
            <w:r w:rsidR="00CD3497">
              <w:rPr>
                <w:sz w:val="16"/>
                <w:szCs w:val="18"/>
              </w:rPr>
              <w:t xml:space="preserve">media and </w:t>
            </w:r>
            <w:r>
              <w:rPr>
                <w:sz w:val="16"/>
                <w:szCs w:val="18"/>
              </w:rPr>
              <w:t>creative writing forms</w:t>
            </w:r>
          </w:p>
          <w:p w14:paraId="46B38C19" w14:textId="6F92A05E" w:rsidR="008A3B81" w:rsidRPr="008A3B81" w:rsidRDefault="008A3B81" w:rsidP="006E5FB8">
            <w:pPr>
              <w:spacing w:line="276" w:lineRule="auto"/>
            </w:pPr>
          </w:p>
        </w:tc>
      </w:tr>
      <w:tr w:rsidR="00994E50" w14:paraId="2E6AAB1A" w14:textId="77777777" w:rsidTr="00932181">
        <w:trPr>
          <w:trHeight w:val="2850"/>
        </w:trPr>
        <w:tc>
          <w:tcPr>
            <w:tcW w:w="10725" w:type="dxa"/>
            <w:tcBorders>
              <w:top w:val="single" w:sz="12" w:space="0" w:color="auto"/>
              <w:bottom w:val="single" w:sz="12" w:space="0" w:color="auto"/>
            </w:tcBorders>
          </w:tcPr>
          <w:p w14:paraId="0E06C2E7" w14:textId="7199CB21" w:rsidR="00960371" w:rsidRDefault="00960371" w:rsidP="006E5FB8">
            <w:pPr>
              <w:pStyle w:val="Heading2"/>
              <w:spacing w:line="276" w:lineRule="auto"/>
            </w:pPr>
            <w:r>
              <w:lastRenderedPageBreak/>
              <w:t>Leadership</w:t>
            </w:r>
          </w:p>
          <w:p w14:paraId="12778A1B" w14:textId="32A8D9E4" w:rsidR="00960371" w:rsidRPr="00300355" w:rsidRDefault="00960371" w:rsidP="006E5FB8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300355">
              <w:rPr>
                <w:b/>
                <w:bCs/>
                <w:sz w:val="20"/>
                <w:szCs w:val="20"/>
              </w:rPr>
              <w:t xml:space="preserve">Emory Climate Analysis and Solutions Team </w:t>
            </w:r>
            <w:r w:rsidRPr="00300355">
              <w:rPr>
                <w:rFonts w:ascii="Calibri" w:hAnsi="Calibri" w:cs="Calibri"/>
                <w:b/>
                <w:bCs/>
                <w:sz w:val="20"/>
                <w:szCs w:val="20"/>
              </w:rPr>
              <w:t>·</w:t>
            </w:r>
            <w:r w:rsidRPr="00300355">
              <w:rPr>
                <w:b/>
                <w:bCs/>
                <w:sz w:val="20"/>
                <w:szCs w:val="20"/>
              </w:rPr>
              <w:t xml:space="preserve"> </w:t>
            </w:r>
            <w:r w:rsidRPr="00300355">
              <w:rPr>
                <w:i/>
                <w:iCs/>
                <w:sz w:val="20"/>
                <w:szCs w:val="20"/>
              </w:rPr>
              <w:t>Social Media Manager and Events Committee Member</w:t>
            </w:r>
          </w:p>
          <w:p w14:paraId="12BBDDA4" w14:textId="7AA4CD4C" w:rsidR="00430A25" w:rsidRPr="00430A25" w:rsidRDefault="00430A25" w:rsidP="006E5FB8">
            <w:p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AUGUST 202</w:t>
            </w:r>
            <w:r w:rsidR="002B2B8C">
              <w:rPr>
                <w:color w:val="404040" w:themeColor="text1" w:themeTint="BF"/>
                <w:sz w:val="16"/>
                <w:szCs w:val="16"/>
              </w:rPr>
              <w:t>1</w:t>
            </w:r>
            <w:r>
              <w:rPr>
                <w:color w:val="404040" w:themeColor="text1" w:themeTint="BF"/>
                <w:sz w:val="16"/>
                <w:szCs w:val="16"/>
              </w:rPr>
              <w:t xml:space="preserve"> – MAY 202</w:t>
            </w:r>
            <w:r w:rsidR="002B2B8C">
              <w:rPr>
                <w:color w:val="404040" w:themeColor="text1" w:themeTint="BF"/>
                <w:sz w:val="16"/>
                <w:szCs w:val="16"/>
              </w:rPr>
              <w:t>2</w:t>
            </w:r>
          </w:p>
          <w:p w14:paraId="0EF9D6DF" w14:textId="77777777" w:rsidR="00960371" w:rsidRPr="00960371" w:rsidRDefault="00960371" w:rsidP="006E5F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>Designed advertisements and infographics to promote member engagement</w:t>
            </w:r>
          </w:p>
          <w:p w14:paraId="21B4F12B" w14:textId="77777777" w:rsidR="00960371" w:rsidRPr="00960371" w:rsidRDefault="00960371" w:rsidP="006E5F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>Managed room booking logistics</w:t>
            </w:r>
          </w:p>
          <w:p w14:paraId="3594D564" w14:textId="3E9B84B8" w:rsidR="00960371" w:rsidRDefault="00960371" w:rsidP="006E5F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 xml:space="preserve">Attended bi-weekly meetings and dedicated 2+ hours per week to event planning and </w:t>
            </w:r>
            <w:r w:rsidR="00454F00">
              <w:rPr>
                <w:color w:val="404040" w:themeColor="text1" w:themeTint="BF"/>
                <w:sz w:val="16"/>
                <w:szCs w:val="16"/>
              </w:rPr>
              <w:t xml:space="preserve">graphic </w:t>
            </w:r>
            <w:r w:rsidRPr="00960371">
              <w:rPr>
                <w:color w:val="404040" w:themeColor="text1" w:themeTint="BF"/>
                <w:sz w:val="16"/>
                <w:szCs w:val="16"/>
              </w:rPr>
              <w:t>design</w:t>
            </w:r>
          </w:p>
          <w:p w14:paraId="35265227" w14:textId="77777777" w:rsidR="00960371" w:rsidRPr="00300355" w:rsidRDefault="00960371" w:rsidP="006E5FB8">
            <w:p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</w:rPr>
            </w:pPr>
          </w:p>
          <w:p w14:paraId="29CB1DD8" w14:textId="2D0725E0" w:rsidR="00960371" w:rsidRPr="00300355" w:rsidRDefault="00960371" w:rsidP="006E5FB8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300355">
              <w:rPr>
                <w:b/>
                <w:bCs/>
                <w:sz w:val="20"/>
                <w:szCs w:val="20"/>
              </w:rPr>
              <w:t xml:space="preserve">Emory Crescendo for a Cause </w:t>
            </w:r>
            <w:r w:rsidRPr="00300355">
              <w:rPr>
                <w:rFonts w:ascii="Calibri" w:hAnsi="Calibri" w:cs="Calibri"/>
                <w:b/>
                <w:bCs/>
                <w:sz w:val="20"/>
                <w:szCs w:val="20"/>
              </w:rPr>
              <w:t>·</w:t>
            </w:r>
            <w:r w:rsidRPr="00300355">
              <w:rPr>
                <w:b/>
                <w:bCs/>
                <w:sz w:val="20"/>
                <w:szCs w:val="20"/>
              </w:rPr>
              <w:t xml:space="preserve"> </w:t>
            </w:r>
            <w:r w:rsidRPr="00300355">
              <w:rPr>
                <w:i/>
                <w:iCs/>
                <w:sz w:val="20"/>
                <w:szCs w:val="20"/>
              </w:rPr>
              <w:t>Violin Student Mentor</w:t>
            </w:r>
          </w:p>
          <w:p w14:paraId="4E8C3A7B" w14:textId="275070BA" w:rsidR="00E734DF" w:rsidRPr="00E734DF" w:rsidRDefault="00430A25" w:rsidP="006E5FB8">
            <w:p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AUGUST 202</w:t>
            </w:r>
            <w:r w:rsidR="002B2B8C">
              <w:rPr>
                <w:color w:val="404040" w:themeColor="text1" w:themeTint="BF"/>
                <w:sz w:val="16"/>
                <w:szCs w:val="16"/>
              </w:rPr>
              <w:t>1</w:t>
            </w:r>
            <w:r>
              <w:rPr>
                <w:color w:val="404040" w:themeColor="text1" w:themeTint="BF"/>
                <w:sz w:val="16"/>
                <w:szCs w:val="16"/>
              </w:rPr>
              <w:t xml:space="preserve"> – MAY 202</w:t>
            </w:r>
            <w:r w:rsidR="002B2B8C">
              <w:rPr>
                <w:color w:val="404040" w:themeColor="text1" w:themeTint="BF"/>
                <w:sz w:val="16"/>
                <w:szCs w:val="16"/>
              </w:rPr>
              <w:t>2</w:t>
            </w:r>
          </w:p>
          <w:p w14:paraId="628DE876" w14:textId="524F8B0C" w:rsidR="00E734DF" w:rsidRDefault="00E734DF" w:rsidP="006E5FB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 xml:space="preserve">Volunteered to teach weekly violin lessons </w:t>
            </w:r>
            <w:r w:rsidR="008346E4">
              <w:rPr>
                <w:color w:val="404040" w:themeColor="text1" w:themeTint="BF"/>
                <w:sz w:val="16"/>
                <w:szCs w:val="16"/>
              </w:rPr>
              <w:t>to a student of Atlanta Public Schools without access to music lessons</w:t>
            </w:r>
          </w:p>
          <w:p w14:paraId="153ACD98" w14:textId="2D850141" w:rsidR="00960371" w:rsidRPr="00960371" w:rsidRDefault="00960371" w:rsidP="006E5FB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 xml:space="preserve">Offered technical </w:t>
            </w:r>
            <w:r w:rsidR="00454F00">
              <w:rPr>
                <w:color w:val="404040" w:themeColor="text1" w:themeTint="BF"/>
                <w:sz w:val="16"/>
                <w:szCs w:val="16"/>
              </w:rPr>
              <w:t xml:space="preserve">and stylistic </w:t>
            </w:r>
            <w:r w:rsidRPr="00960371">
              <w:rPr>
                <w:color w:val="404040" w:themeColor="text1" w:themeTint="BF"/>
                <w:sz w:val="16"/>
                <w:szCs w:val="16"/>
              </w:rPr>
              <w:t>advice for school pieces and supplemental solo materials</w:t>
            </w:r>
          </w:p>
          <w:p w14:paraId="0BEE02FC" w14:textId="77777777" w:rsidR="00960371" w:rsidRPr="00960371" w:rsidRDefault="00960371" w:rsidP="006E5FB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 w:themeColor="text1" w:themeTint="BF"/>
                <w:sz w:val="16"/>
                <w:szCs w:val="16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 xml:space="preserve">Guided improvement of techniques relating to rhythm, time signatures, and vibrato </w:t>
            </w:r>
          </w:p>
          <w:p w14:paraId="504F2837" w14:textId="4EB309EA" w:rsidR="00994E50" w:rsidRPr="00300355" w:rsidRDefault="00960371" w:rsidP="006E5FB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color w:val="404040" w:themeColor="text1" w:themeTint="BF"/>
              </w:rPr>
            </w:pPr>
            <w:r w:rsidRPr="00960371">
              <w:rPr>
                <w:color w:val="404040" w:themeColor="text1" w:themeTint="BF"/>
                <w:sz w:val="16"/>
                <w:szCs w:val="16"/>
              </w:rPr>
              <w:t xml:space="preserve">Encouraged mindful practice </w:t>
            </w:r>
            <w:r w:rsidR="00454F00">
              <w:rPr>
                <w:color w:val="404040" w:themeColor="text1" w:themeTint="BF"/>
                <w:sz w:val="16"/>
                <w:szCs w:val="16"/>
              </w:rPr>
              <w:t xml:space="preserve">habits </w:t>
            </w:r>
          </w:p>
          <w:p w14:paraId="407A49B6" w14:textId="384F2BC6" w:rsidR="00300355" w:rsidRPr="00300355" w:rsidRDefault="00300355" w:rsidP="006E5FB8">
            <w:pPr>
              <w:spacing w:line="276" w:lineRule="auto"/>
              <w:ind w:left="360"/>
              <w:rPr>
                <w:color w:val="404040" w:themeColor="text1" w:themeTint="BF"/>
              </w:rPr>
            </w:pPr>
          </w:p>
        </w:tc>
      </w:tr>
      <w:tr w:rsidR="00430A25" w14:paraId="10A3AEB1" w14:textId="77777777" w:rsidTr="00CD3497">
        <w:trPr>
          <w:trHeight w:val="2112"/>
        </w:trPr>
        <w:tc>
          <w:tcPr>
            <w:tcW w:w="10725" w:type="dxa"/>
            <w:tcBorders>
              <w:top w:val="single" w:sz="12" w:space="0" w:color="auto"/>
              <w:bottom w:val="single" w:sz="12" w:space="0" w:color="auto"/>
            </w:tcBorders>
          </w:tcPr>
          <w:p w14:paraId="193B15AF" w14:textId="79810F2F" w:rsidR="00300355" w:rsidRDefault="00300355" w:rsidP="006E5FB8">
            <w:pPr>
              <w:pStyle w:val="Heading2"/>
              <w:spacing w:line="276" w:lineRule="auto"/>
            </w:pPr>
            <w:r>
              <w:t>Key Skills</w:t>
            </w:r>
          </w:p>
          <w:p w14:paraId="5FB380A2" w14:textId="2C6D0E93" w:rsidR="00CD3497" w:rsidRPr="006E5FB8" w:rsidRDefault="00CD3497" w:rsidP="006E5F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16"/>
                <w:szCs w:val="16"/>
              </w:rPr>
            </w:pPr>
            <w:r w:rsidRPr="006E5FB8">
              <w:rPr>
                <w:sz w:val="16"/>
                <w:szCs w:val="16"/>
              </w:rPr>
              <w:t>Java Programming</w:t>
            </w:r>
          </w:p>
          <w:p w14:paraId="045AC230" w14:textId="77777777" w:rsidR="00CD3497" w:rsidRPr="006E5FB8" w:rsidRDefault="00CD3497" w:rsidP="006E5F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16"/>
                <w:szCs w:val="16"/>
              </w:rPr>
            </w:pPr>
            <w:r w:rsidRPr="006E5FB8">
              <w:rPr>
                <w:sz w:val="16"/>
                <w:szCs w:val="16"/>
              </w:rPr>
              <w:t>Object Oriented Programming</w:t>
            </w:r>
          </w:p>
          <w:p w14:paraId="4765EB0E" w14:textId="547E4223" w:rsidR="00454F00" w:rsidRPr="00454F00" w:rsidRDefault="00CD3497" w:rsidP="00454F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16"/>
                <w:szCs w:val="16"/>
              </w:rPr>
            </w:pPr>
            <w:r w:rsidRPr="006E5FB8">
              <w:rPr>
                <w:sz w:val="16"/>
                <w:szCs w:val="16"/>
              </w:rPr>
              <w:t>Data Structures and Algorithms</w:t>
            </w:r>
          </w:p>
          <w:p w14:paraId="0FA149FA" w14:textId="77777777" w:rsidR="00CD3497" w:rsidRPr="006E5FB8" w:rsidRDefault="00CD3497" w:rsidP="006E5F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16"/>
                <w:szCs w:val="16"/>
              </w:rPr>
            </w:pPr>
            <w:r w:rsidRPr="006E5FB8">
              <w:rPr>
                <w:sz w:val="16"/>
                <w:szCs w:val="16"/>
              </w:rPr>
              <w:t>Web and Marketing Design</w:t>
            </w:r>
          </w:p>
          <w:p w14:paraId="399FB1B2" w14:textId="77777777" w:rsidR="00CD3497" w:rsidRPr="006E5FB8" w:rsidRDefault="00CD3497" w:rsidP="006E5F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16"/>
                <w:szCs w:val="16"/>
              </w:rPr>
            </w:pPr>
            <w:r w:rsidRPr="006E5FB8">
              <w:rPr>
                <w:sz w:val="16"/>
                <w:szCs w:val="16"/>
              </w:rPr>
              <w:t>Literary and Visual Analysis</w:t>
            </w:r>
          </w:p>
          <w:p w14:paraId="6D2077BF" w14:textId="561ABFE7" w:rsidR="00454F00" w:rsidRPr="00454F00" w:rsidRDefault="00CD3497" w:rsidP="00454F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0"/>
                <w:szCs w:val="20"/>
              </w:rPr>
            </w:pPr>
            <w:r w:rsidRPr="006E5FB8">
              <w:rPr>
                <w:sz w:val="16"/>
                <w:szCs w:val="16"/>
              </w:rPr>
              <w:t xml:space="preserve">Written and Verbal </w:t>
            </w:r>
            <w:r w:rsidR="00454F00">
              <w:rPr>
                <w:sz w:val="16"/>
                <w:szCs w:val="16"/>
              </w:rPr>
              <w:t xml:space="preserve">Team </w:t>
            </w:r>
            <w:r w:rsidRPr="006E5FB8">
              <w:rPr>
                <w:sz w:val="16"/>
                <w:szCs w:val="16"/>
              </w:rPr>
              <w:t>Collaboration</w:t>
            </w:r>
          </w:p>
          <w:p w14:paraId="4D2E9F57" w14:textId="2FF12C7E" w:rsidR="006E5FB8" w:rsidRPr="006E5FB8" w:rsidRDefault="006E5FB8" w:rsidP="006E5FB8">
            <w:pPr>
              <w:pStyle w:val="ListParagraph"/>
              <w:spacing w:line="276" w:lineRule="auto"/>
              <w:rPr>
                <w:sz w:val="20"/>
                <w:szCs w:val="20"/>
              </w:rPr>
            </w:pPr>
          </w:p>
        </w:tc>
      </w:tr>
    </w:tbl>
    <w:p w14:paraId="6553A600" w14:textId="77777777" w:rsidR="00C55D85" w:rsidRDefault="00C55D85" w:rsidP="006E5FB8">
      <w:pPr>
        <w:spacing w:line="276" w:lineRule="auto"/>
      </w:pPr>
    </w:p>
    <w:sectPr w:rsidR="00C55D85" w:rsidSect="00F4501B">
      <w:foot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8AFB" w14:textId="77777777" w:rsidR="002A6DAA" w:rsidRDefault="002A6DAA" w:rsidP="00F316AD">
      <w:r>
        <w:separator/>
      </w:r>
    </w:p>
  </w:endnote>
  <w:endnote w:type="continuationSeparator" w:id="0">
    <w:p w14:paraId="2FEA3617" w14:textId="77777777" w:rsidR="002A6DAA" w:rsidRDefault="002A6DA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996B" w14:textId="269EC673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4105FD" wp14:editId="3E8F8BC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374EC9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62887" w14:textId="77777777" w:rsidR="002A6DAA" w:rsidRDefault="002A6DAA" w:rsidP="00F316AD">
      <w:r>
        <w:separator/>
      </w:r>
    </w:p>
  </w:footnote>
  <w:footnote w:type="continuationSeparator" w:id="0">
    <w:p w14:paraId="3A06E6A3" w14:textId="77777777" w:rsidR="002A6DAA" w:rsidRDefault="002A6DA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29D"/>
    <w:multiLevelType w:val="hybridMultilevel"/>
    <w:tmpl w:val="9B5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0E9"/>
    <w:multiLevelType w:val="hybridMultilevel"/>
    <w:tmpl w:val="620AA83A"/>
    <w:lvl w:ilvl="0" w:tplc="6A78D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1FC2"/>
    <w:multiLevelType w:val="hybridMultilevel"/>
    <w:tmpl w:val="145A2210"/>
    <w:lvl w:ilvl="0" w:tplc="61E4E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6D14"/>
    <w:multiLevelType w:val="hybridMultilevel"/>
    <w:tmpl w:val="BFDA9B42"/>
    <w:lvl w:ilvl="0" w:tplc="6A78D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74DE3"/>
    <w:multiLevelType w:val="hybridMultilevel"/>
    <w:tmpl w:val="140A1AB2"/>
    <w:lvl w:ilvl="0" w:tplc="61E4E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663"/>
    <w:multiLevelType w:val="hybridMultilevel"/>
    <w:tmpl w:val="17B4D3BC"/>
    <w:lvl w:ilvl="0" w:tplc="61E4E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F7B7C"/>
    <w:multiLevelType w:val="hybridMultilevel"/>
    <w:tmpl w:val="52E0D4C8"/>
    <w:lvl w:ilvl="0" w:tplc="61E4E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74285">
    <w:abstractNumId w:val="4"/>
  </w:num>
  <w:num w:numId="2" w16cid:durableId="106242039">
    <w:abstractNumId w:val="0"/>
  </w:num>
  <w:num w:numId="3" w16cid:durableId="114444383">
    <w:abstractNumId w:val="1"/>
  </w:num>
  <w:num w:numId="4" w16cid:durableId="2087993803">
    <w:abstractNumId w:val="3"/>
  </w:num>
  <w:num w:numId="5" w16cid:durableId="1910113716">
    <w:abstractNumId w:val="6"/>
  </w:num>
  <w:num w:numId="6" w16cid:durableId="145126722">
    <w:abstractNumId w:val="5"/>
  </w:num>
  <w:num w:numId="7" w16cid:durableId="69542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DA"/>
    <w:rsid w:val="00017544"/>
    <w:rsid w:val="00044AD0"/>
    <w:rsid w:val="000C09CF"/>
    <w:rsid w:val="000E1D44"/>
    <w:rsid w:val="002012CC"/>
    <w:rsid w:val="0020696E"/>
    <w:rsid w:val="002356A2"/>
    <w:rsid w:val="0024775A"/>
    <w:rsid w:val="002A6DAA"/>
    <w:rsid w:val="002B2B8C"/>
    <w:rsid w:val="002D12DA"/>
    <w:rsid w:val="00300355"/>
    <w:rsid w:val="003019B2"/>
    <w:rsid w:val="0034688D"/>
    <w:rsid w:val="00380B69"/>
    <w:rsid w:val="0040233B"/>
    <w:rsid w:val="00430A25"/>
    <w:rsid w:val="00454F00"/>
    <w:rsid w:val="00507E93"/>
    <w:rsid w:val="00511A6E"/>
    <w:rsid w:val="00513C92"/>
    <w:rsid w:val="0057534A"/>
    <w:rsid w:val="00605A5B"/>
    <w:rsid w:val="00605E5D"/>
    <w:rsid w:val="006C60E6"/>
    <w:rsid w:val="006E5FB8"/>
    <w:rsid w:val="006E70D3"/>
    <w:rsid w:val="007B0F94"/>
    <w:rsid w:val="008346E4"/>
    <w:rsid w:val="00860313"/>
    <w:rsid w:val="008A3B81"/>
    <w:rsid w:val="00932181"/>
    <w:rsid w:val="00960371"/>
    <w:rsid w:val="00980AE0"/>
    <w:rsid w:val="00994E50"/>
    <w:rsid w:val="00A42BDA"/>
    <w:rsid w:val="00A77921"/>
    <w:rsid w:val="00AD2455"/>
    <w:rsid w:val="00B2124F"/>
    <w:rsid w:val="00B575FB"/>
    <w:rsid w:val="00B6190E"/>
    <w:rsid w:val="00BD4217"/>
    <w:rsid w:val="00C1095A"/>
    <w:rsid w:val="00C55D85"/>
    <w:rsid w:val="00CA2273"/>
    <w:rsid w:val="00CB10C7"/>
    <w:rsid w:val="00CD3497"/>
    <w:rsid w:val="00CD50FD"/>
    <w:rsid w:val="00D47124"/>
    <w:rsid w:val="00DD5D7B"/>
    <w:rsid w:val="00DD7EFC"/>
    <w:rsid w:val="00E734DF"/>
    <w:rsid w:val="00EC6F0D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074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42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D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Paragraph">
    <w:name w:val="List Paragraph"/>
    <w:basedOn w:val="Normal"/>
    <w:uiPriority w:val="34"/>
    <w:semiHidden/>
    <w:qFormat/>
    <w:rsid w:val="00DD7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355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DB026F11F24D4DBE92FC183AB3F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D7712-D9E8-4BD7-88A8-BBFBDE29F845}"/>
      </w:docPartPr>
      <w:docPartBody>
        <w:p w:rsidR="004D0B62" w:rsidRDefault="00D05736" w:rsidP="00D05736">
          <w:pPr>
            <w:pStyle w:val="93DB026F11F24D4DBE92FC183AB3F42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6"/>
    <w:rsid w:val="001C30F8"/>
    <w:rsid w:val="00292E82"/>
    <w:rsid w:val="004D0B62"/>
    <w:rsid w:val="00B63137"/>
    <w:rsid w:val="00D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3DB026F11F24D4DBE92FC183AB3F428">
    <w:name w:val="93DB026F11F24D4DBE92FC183AB3F428"/>
    <w:rsid w:val="00D05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2022-09-03T21:45:00Z</dcterms:created>
  <dcterms:modified xsi:type="dcterms:W3CDTF">2022-09-03T21:45:00Z</dcterms:modified>
</cp:coreProperties>
</file>